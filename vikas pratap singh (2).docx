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302F30" w:rsidP="00174A87">
            <w:pPr>
              <w:pStyle w:val="Title"/>
            </w:pPr>
            <w:r>
              <w:t>VIKAS PRATAP</w:t>
            </w:r>
          </w:p>
          <w:p w:rsidR="007A0F44" w:rsidRPr="00565B06" w:rsidRDefault="00302F30" w:rsidP="00302F30">
            <w:pPr>
              <w:pStyle w:val="Subtitle"/>
            </w:pPr>
            <w:r>
              <w:t>SINGH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BB2F69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D04947B6D9E4C43B278B321C21362E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23498">
                  <w:t>236-D</w:t>
                </w:r>
                <w:r w:rsidR="00302F30">
                  <w:t>, Gorakhpur, U.P.(273001)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A64F3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B2F69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BCAB42A28784F7490D73440E174738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02F30">
                  <w:t>8851445717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41F72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B2F69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E41DFDA0B6F4F5DBEBFD83945A065B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23498">
                  <w:t>vks.aps@gmail.com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0EDF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BB2F69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C1CB04EB9CF4468A81E9E93750B4605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F669D2">
                  <w:t>https:/www.linkedin.com/in/vikas-pratap-singh-133370169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3B98B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BB2F69" w:rsidP="00D23498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C038282D77CE4C7FA5E263040E0EB70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D23498">
                  <w:t>https://www.kaggle.com/vikashpratapsingh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6E05C61" wp14:editId="3844C064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66BB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21AB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BB2F6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763CA028B410455989D6D167F61AF35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D23498" w:rsidP="007850D1">
      <w:r w:rsidRPr="00D23498">
        <w:t>Looking for an organization that may provide me a platform to work as individual or as a team with the best of my potential and strength.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D23498"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D29E6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77B4D" w:rsidRPr="00565B06" w:rsidRDefault="00BB2F6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63F5BD5DAA5444484C979CE59D54D4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D23498" w:rsidRPr="00D23498" w:rsidRDefault="00D23498" w:rsidP="00B47E1E">
      <w:pPr>
        <w:pStyle w:val="Heading2"/>
        <w:rPr>
          <w:iCs/>
          <w:color w:val="4C4C4C" w:themeColor="text2" w:themeTint="BF"/>
        </w:rPr>
      </w:pPr>
      <w:r>
        <w:t xml:space="preserve">P.G. </w:t>
      </w:r>
      <w:r w:rsidRPr="00D23498">
        <w:t xml:space="preserve">Diploma </w:t>
      </w:r>
      <w:r w:rsidR="007C0E0E" w:rsidRPr="00565B06">
        <w:t xml:space="preserve">| </w:t>
      </w:r>
      <w:r>
        <w:rPr>
          <w:rStyle w:val="Emphasis"/>
        </w:rPr>
        <w:t>IIIT, HYDRABAD</w:t>
      </w:r>
    </w:p>
    <w:p w:rsidR="007C0E0E" w:rsidRDefault="00D23498" w:rsidP="004F199F">
      <w:pPr>
        <w:pStyle w:val="Heading3"/>
      </w:pPr>
      <w:r>
        <w:t>2019</w:t>
      </w:r>
      <w:r w:rsidR="007C0E0E" w:rsidRPr="00565B06">
        <w:t xml:space="preserve"> – </w:t>
      </w:r>
      <w:r>
        <w:t>2020</w:t>
      </w:r>
    </w:p>
    <w:p w:rsidR="00D23498" w:rsidRPr="00565B06" w:rsidRDefault="00D23498" w:rsidP="004F199F">
      <w:pPr>
        <w:pStyle w:val="Heading3"/>
      </w:pPr>
      <w:r w:rsidRPr="00D23498">
        <w:t>Execut. In AI &amp; ML</w:t>
      </w:r>
    </w:p>
    <w:p w:rsidR="000E24AC" w:rsidRPr="00565B06" w:rsidRDefault="00653D1B" w:rsidP="007850D1">
      <w:r>
        <w:t>75.40</w:t>
      </w:r>
      <w:r w:rsidR="00D23498">
        <w:t>%</w:t>
      </w:r>
    </w:p>
    <w:p w:rsidR="007C0E0E" w:rsidRPr="00565B06" w:rsidRDefault="00D23498" w:rsidP="00B47E1E">
      <w:pPr>
        <w:pStyle w:val="Heading2"/>
      </w:pPr>
      <w:r>
        <w:t>B.tech</w:t>
      </w:r>
      <w:r w:rsidR="007C0E0E" w:rsidRPr="00565B06">
        <w:t xml:space="preserve"> | </w:t>
      </w:r>
      <w:r w:rsidRPr="00D23498">
        <w:t>Bharath University Chennai</w:t>
      </w:r>
    </w:p>
    <w:p w:rsidR="007C0E0E" w:rsidRDefault="00D23498" w:rsidP="004F199F">
      <w:pPr>
        <w:pStyle w:val="Heading3"/>
      </w:pPr>
      <w:r>
        <w:t>2012</w:t>
      </w:r>
      <w:r w:rsidR="007C0E0E" w:rsidRPr="00565B06">
        <w:t xml:space="preserve"> – </w:t>
      </w:r>
      <w:r>
        <w:t>2016</w:t>
      </w:r>
    </w:p>
    <w:p w:rsidR="00D23498" w:rsidRPr="00565B06" w:rsidRDefault="00D23498" w:rsidP="004F199F">
      <w:pPr>
        <w:pStyle w:val="Heading3"/>
      </w:pPr>
      <w:r>
        <w:t>Mechenical engineer</w:t>
      </w:r>
    </w:p>
    <w:p w:rsidR="007C0E0E" w:rsidRDefault="00D23498" w:rsidP="007C0E0E">
      <w:r>
        <w:t>6.83 CGPA</w:t>
      </w:r>
    </w:p>
    <w:p w:rsidR="000F0A65" w:rsidRDefault="000F0A65" w:rsidP="007C0E0E">
      <w:pPr>
        <w:rPr>
          <w:sz w:val="48"/>
          <w:szCs w:val="48"/>
        </w:rPr>
      </w:pPr>
      <w:r>
        <w:t xml:space="preserve"> </w:t>
      </w:r>
      <w:r w:rsidRPr="00565B06">
        <w:rPr>
          <w:noProof/>
        </w:rPr>
        <mc:AlternateContent>
          <mc:Choice Requires="wpg">
            <w:drawing>
              <wp:inline distT="0" distB="0" distL="0" distR="0" wp14:anchorId="7C359D48" wp14:editId="2FDFC247">
                <wp:extent cx="274320" cy="274320"/>
                <wp:effectExtent l="0" t="0" r="0" b="0"/>
                <wp:docPr id="5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7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330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K85RgAADO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FkzUrzlGAAAM4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06msUA&#10;AADaAAAADwAAAGRycy9kb3ducmV2LnhtbESPQWvCQBSE7wX/w/IEb3VjCyqpqwShRDxIa0Xo7ZF9&#10;TWKzb8Pu1sT8erdQ6HGYmW+Y1aY3jbiS87VlBbNpAoK4sLrmUsHp4/VxCcIHZI2NZVJwIw+b9ehh&#10;ham2Hb/T9RhKESHsU1RQhdCmUvqiIoN+alvi6H1ZZzBE6UqpHXYRbhr5lCRzabDmuFBhS9uKiu/j&#10;j1FgDrk7L/YD7j4vSVaH5yF/O1+Umoz77AVEoD78h//aO61gAb9X4g2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TqaxQAAANo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t xml:space="preserve">    </w:t>
      </w:r>
      <w:r w:rsidR="007E750C">
        <w:rPr>
          <w:sz w:val="48"/>
          <w:szCs w:val="48"/>
        </w:rPr>
        <w:t>Other C</w:t>
      </w:r>
      <w:r>
        <w:rPr>
          <w:sz w:val="48"/>
          <w:szCs w:val="48"/>
        </w:rPr>
        <w:t>ertificate course</w:t>
      </w:r>
    </w:p>
    <w:p w:rsidR="000F0A65" w:rsidRDefault="000F0A65" w:rsidP="007C0E0E">
      <w:r>
        <w:t>1-</w:t>
      </w:r>
      <w:r w:rsidR="00C42DC7">
        <w:t xml:space="preserve">All </w:t>
      </w:r>
      <w:r>
        <w:t>Kaggle Certificate</w:t>
      </w:r>
    </w:p>
    <w:p w:rsidR="000F0A65" w:rsidRDefault="000F0A65" w:rsidP="007C0E0E">
      <w:r>
        <w:t>2-Neural network &amp; deep learning courcera</w:t>
      </w:r>
    </w:p>
    <w:p w:rsidR="00F669D2" w:rsidRDefault="000F0A65" w:rsidP="007C0E0E">
      <w:r>
        <w:t>3-</w:t>
      </w:r>
      <w:r w:rsidR="00F669D2">
        <w:t>AWS Machine learning courcera</w:t>
      </w:r>
    </w:p>
    <w:p w:rsidR="000F0A65" w:rsidRDefault="00F669D2" w:rsidP="007C0E0E">
      <w:r>
        <w:t>4-</w:t>
      </w:r>
      <w:r w:rsidR="000F0A65">
        <w:t xml:space="preserve"> </w:t>
      </w:r>
      <w:r>
        <w:t>INeuron  Certificate for complete python</w:t>
      </w:r>
    </w:p>
    <w:p w:rsidR="00502379" w:rsidRPr="000F0A65" w:rsidRDefault="00502379" w:rsidP="007C0E0E">
      <w:r>
        <w:t xml:space="preserve">5- </w:t>
      </w:r>
      <w:r>
        <w:t>INeuron  Certi</w:t>
      </w:r>
      <w:bookmarkStart w:id="0" w:name="_GoBack"/>
      <w:bookmarkEnd w:id="0"/>
      <w:r>
        <w:t>ficate</w:t>
      </w:r>
      <w:r>
        <w:t xml:space="preserve"> for stats for data science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3900A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BB2F6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01EA40753514F8C8DA8C9AB964DE0E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D23498" w:rsidP="00B47E1E">
      <w:pPr>
        <w:pStyle w:val="Heading2"/>
      </w:pPr>
      <w:r>
        <w:t>Production Engineer</w:t>
      </w:r>
      <w:r w:rsidR="005E088C" w:rsidRPr="00565B06">
        <w:t xml:space="preserve"> | </w:t>
      </w:r>
      <w:r>
        <w:rPr>
          <w:rStyle w:val="Emphasis"/>
        </w:rPr>
        <w:t>J.r. metals</w:t>
      </w:r>
    </w:p>
    <w:p w:rsidR="005E088C" w:rsidRPr="00565B06" w:rsidRDefault="000F0A65" w:rsidP="004F199F">
      <w:pPr>
        <w:pStyle w:val="Heading3"/>
      </w:pPr>
      <w:r>
        <w:t>2016</w:t>
      </w:r>
      <w:r w:rsidR="005E088C" w:rsidRPr="00565B06">
        <w:t xml:space="preserve"> –</w:t>
      </w:r>
      <w:r>
        <w:t>2018</w:t>
      </w:r>
      <w:r w:rsidR="005E088C" w:rsidRPr="00565B06">
        <w:t xml:space="preserve"> 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E52F8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BB2F6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7AB271DA5C84D7191355B713F4B28D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316CE4" w:rsidRDefault="000F0A65" w:rsidP="000F0A65">
            <w:pPr>
              <w:pStyle w:val="ListBullet"/>
              <w:spacing w:after="80"/>
            </w:pPr>
            <w:r>
              <w:t>Python</w:t>
            </w:r>
          </w:p>
          <w:p w:rsidR="000F0A65" w:rsidRDefault="000F0A65" w:rsidP="000F0A65">
            <w:pPr>
              <w:pStyle w:val="ListBullet"/>
              <w:spacing w:after="80"/>
            </w:pPr>
            <w:r>
              <w:t>SQL</w:t>
            </w:r>
          </w:p>
          <w:p w:rsidR="000F0A65" w:rsidRDefault="000F0A65" w:rsidP="000F0A65">
            <w:pPr>
              <w:pStyle w:val="ListBullet"/>
              <w:spacing w:after="80"/>
            </w:pPr>
            <w:r>
              <w:t>Machine learning</w:t>
            </w:r>
          </w:p>
          <w:p w:rsidR="00A82C12" w:rsidRPr="00565B06" w:rsidRDefault="00A82C12" w:rsidP="000F0A65">
            <w:pPr>
              <w:pStyle w:val="ListBullet"/>
              <w:spacing w:after="80"/>
            </w:pPr>
            <w:r>
              <w:t xml:space="preserve">Web designing 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0F0A65" w:rsidP="00565B06">
            <w:pPr>
              <w:pStyle w:val="ListBullet"/>
              <w:spacing w:after="80"/>
            </w:pPr>
            <w:r>
              <w:t>Deep Learning</w:t>
            </w:r>
          </w:p>
          <w:p w:rsidR="00F904FC" w:rsidRPr="00565B06" w:rsidRDefault="000F0A65" w:rsidP="00565B06">
            <w:pPr>
              <w:pStyle w:val="ListBullet"/>
              <w:spacing w:after="80"/>
            </w:pPr>
            <w:r>
              <w:t>NLP</w:t>
            </w:r>
          </w:p>
          <w:p w:rsidR="00F904FC" w:rsidRDefault="000F0A65" w:rsidP="000F0A65">
            <w:pPr>
              <w:pStyle w:val="ListBullet"/>
              <w:spacing w:after="80"/>
            </w:pPr>
            <w:r>
              <w:t xml:space="preserve">Artificial intelligence </w:t>
            </w:r>
          </w:p>
          <w:p w:rsidR="00A82C12" w:rsidRDefault="00A82C12" w:rsidP="00A82C12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A82C12" w:rsidRPr="00565B06" w:rsidRDefault="00A82C12" w:rsidP="00A82C12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508A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BB2F69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7A6863C48EC247F9B781428ABEAB77F4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7A0F44" w:rsidRDefault="000F0A65" w:rsidP="00316CE4">
      <w:r w:rsidRPr="000F0A65">
        <w:t>Captain of College Cricket Team</w:t>
      </w:r>
    </w:p>
    <w:p w:rsidR="000F0A65" w:rsidRPr="00565B06" w:rsidRDefault="000F0A65" w:rsidP="00316CE4">
      <w:r w:rsidRPr="000F0A65">
        <w:t>Won first posit</w:t>
      </w:r>
      <w:r>
        <w:t>ion in food production workshop</w:t>
      </w:r>
    </w:p>
    <w:sectPr w:rsidR="000F0A65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9" w:rsidRDefault="00BB2F69" w:rsidP="00F534FB">
      <w:pPr>
        <w:spacing w:after="0"/>
      </w:pPr>
      <w:r>
        <w:separator/>
      </w:r>
    </w:p>
  </w:endnote>
  <w:endnote w:type="continuationSeparator" w:id="0">
    <w:p w:rsidR="00BB2F69" w:rsidRDefault="00BB2F6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3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9" w:rsidRDefault="00BB2F69" w:rsidP="00F534FB">
      <w:pPr>
        <w:spacing w:after="0"/>
      </w:pPr>
      <w:r>
        <w:separator/>
      </w:r>
    </w:p>
  </w:footnote>
  <w:footnote w:type="continuationSeparator" w:id="0">
    <w:p w:rsidR="00BB2F69" w:rsidRDefault="00BB2F6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CA594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3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0A65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2F30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237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3D1B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E750C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2C12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2F69"/>
    <w:rsid w:val="00BB34BE"/>
    <w:rsid w:val="00BC0E1A"/>
    <w:rsid w:val="00BC1472"/>
    <w:rsid w:val="00BD2DD6"/>
    <w:rsid w:val="00BD55EE"/>
    <w:rsid w:val="00BF35DF"/>
    <w:rsid w:val="00C0155C"/>
    <w:rsid w:val="00C3233C"/>
    <w:rsid w:val="00C3763A"/>
    <w:rsid w:val="00C42DC7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3498"/>
    <w:rsid w:val="00D35BBD"/>
    <w:rsid w:val="00D37FAD"/>
    <w:rsid w:val="00D5184A"/>
    <w:rsid w:val="00D5627D"/>
    <w:rsid w:val="00D6600D"/>
    <w:rsid w:val="00D70757"/>
    <w:rsid w:val="00D728D5"/>
    <w:rsid w:val="00D73C98"/>
    <w:rsid w:val="00D7500D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69D2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4947B6D9E4C43B278B321C213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B48A5-AB51-4B90-8944-E33C64D23FAA}"/>
      </w:docPartPr>
      <w:docPartBody>
        <w:p w:rsidR="00B6032C" w:rsidRDefault="00A078B7">
          <w:pPr>
            <w:pStyle w:val="1D04947B6D9E4C43B278B321C21362EE"/>
          </w:pPr>
          <w:r w:rsidRPr="009D0878">
            <w:t>Address</w:t>
          </w:r>
        </w:p>
      </w:docPartBody>
    </w:docPart>
    <w:docPart>
      <w:docPartPr>
        <w:name w:val="4BCAB42A28784F7490D73440E1747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23836-29DF-4600-B8B0-0867969921E7}"/>
      </w:docPartPr>
      <w:docPartBody>
        <w:p w:rsidR="00B6032C" w:rsidRDefault="00A078B7">
          <w:pPr>
            <w:pStyle w:val="4BCAB42A28784F7490D73440E1747386"/>
          </w:pPr>
          <w:r w:rsidRPr="009D0878">
            <w:t>Phone</w:t>
          </w:r>
        </w:p>
      </w:docPartBody>
    </w:docPart>
    <w:docPart>
      <w:docPartPr>
        <w:name w:val="1E41DFDA0B6F4F5DBEBFD83945A06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7FEB1-B208-4BE1-879D-5BFE40A772EE}"/>
      </w:docPartPr>
      <w:docPartBody>
        <w:p w:rsidR="00B6032C" w:rsidRDefault="00A078B7">
          <w:pPr>
            <w:pStyle w:val="1E41DFDA0B6F4F5DBEBFD83945A065B8"/>
          </w:pPr>
          <w:r w:rsidRPr="009D0878">
            <w:t>Email</w:t>
          </w:r>
        </w:p>
      </w:docPartBody>
    </w:docPart>
    <w:docPart>
      <w:docPartPr>
        <w:name w:val="C1CB04EB9CF4468A81E9E93750B4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FD1C6-4079-4491-B86A-065F157D2D67}"/>
      </w:docPartPr>
      <w:docPartBody>
        <w:p w:rsidR="00B6032C" w:rsidRDefault="00A078B7">
          <w:pPr>
            <w:pStyle w:val="C1CB04EB9CF4468A81E9E93750B4605A"/>
          </w:pPr>
          <w:r w:rsidRPr="009D0878">
            <w:t>LinkedIn Profile</w:t>
          </w:r>
        </w:p>
      </w:docPartBody>
    </w:docPart>
    <w:docPart>
      <w:docPartPr>
        <w:name w:val="C038282D77CE4C7FA5E263040E0EB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3D8F-03AA-40E4-ABEC-2D73C860BE38}"/>
      </w:docPartPr>
      <w:docPartBody>
        <w:p w:rsidR="00B6032C" w:rsidRDefault="00A078B7">
          <w:pPr>
            <w:pStyle w:val="C038282D77CE4C7FA5E263040E0EB70A"/>
          </w:pPr>
          <w:r w:rsidRPr="009D0878">
            <w:t>Twitter/Blog/Portfolio</w:t>
          </w:r>
        </w:p>
      </w:docPartBody>
    </w:docPart>
    <w:docPart>
      <w:docPartPr>
        <w:name w:val="763CA028B410455989D6D167F61A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691F-129E-4ED1-AE42-90E40A9CF5D7}"/>
      </w:docPartPr>
      <w:docPartBody>
        <w:p w:rsidR="00B6032C" w:rsidRDefault="00A078B7">
          <w:pPr>
            <w:pStyle w:val="763CA028B410455989D6D167F61AF353"/>
          </w:pPr>
          <w:r w:rsidRPr="00D85CA4">
            <w:t>Objective</w:t>
          </w:r>
        </w:p>
      </w:docPartBody>
    </w:docPart>
    <w:docPart>
      <w:docPartPr>
        <w:name w:val="063F5BD5DAA5444484C979CE59D5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52CFE-12E0-480B-939E-4B6462A89B5B}"/>
      </w:docPartPr>
      <w:docPartBody>
        <w:p w:rsidR="00B6032C" w:rsidRDefault="00A078B7">
          <w:pPr>
            <w:pStyle w:val="063F5BD5DAA5444484C979CE59D54D4F"/>
          </w:pPr>
          <w:r w:rsidRPr="00565B06">
            <w:t>Education</w:t>
          </w:r>
        </w:p>
      </w:docPartBody>
    </w:docPart>
    <w:docPart>
      <w:docPartPr>
        <w:name w:val="801EA40753514F8C8DA8C9AB964DE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7C80-9345-4934-AE88-CE6B8D372352}"/>
      </w:docPartPr>
      <w:docPartBody>
        <w:p w:rsidR="00B6032C" w:rsidRDefault="00A078B7">
          <w:pPr>
            <w:pStyle w:val="801EA40753514F8C8DA8C9AB964DE0E7"/>
          </w:pPr>
          <w:r w:rsidRPr="00565B06">
            <w:t>Experience</w:t>
          </w:r>
        </w:p>
      </w:docPartBody>
    </w:docPart>
    <w:docPart>
      <w:docPartPr>
        <w:name w:val="B7AB271DA5C84D7191355B713F4B2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AAE3F-C487-4237-9A05-8B8535DDFED1}"/>
      </w:docPartPr>
      <w:docPartBody>
        <w:p w:rsidR="00B6032C" w:rsidRDefault="00A078B7">
          <w:pPr>
            <w:pStyle w:val="B7AB271DA5C84D7191355B713F4B28D2"/>
          </w:pPr>
          <w:r w:rsidRPr="00565B06">
            <w:t>Skills</w:t>
          </w:r>
        </w:p>
      </w:docPartBody>
    </w:docPart>
    <w:docPart>
      <w:docPartPr>
        <w:name w:val="7A6863C48EC247F9B781428ABEAB7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6FED-7452-4C44-A849-210380216E11}"/>
      </w:docPartPr>
      <w:docPartBody>
        <w:p w:rsidR="00B6032C" w:rsidRDefault="00A078B7">
          <w:pPr>
            <w:pStyle w:val="7A6863C48EC247F9B781428ABEAB77F4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31"/>
    <w:rsid w:val="00324431"/>
    <w:rsid w:val="003838DC"/>
    <w:rsid w:val="00A078B7"/>
    <w:rsid w:val="00B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EBB5795504DC594DC50BBEAB8CE40">
    <w:name w:val="A3AEBB5795504DC594DC50BBEAB8CE40"/>
  </w:style>
  <w:style w:type="paragraph" w:customStyle="1" w:styleId="F5F8C4AF64CD4B0C9B5F3ACDF79B47A0">
    <w:name w:val="F5F8C4AF64CD4B0C9B5F3ACDF79B47A0"/>
  </w:style>
  <w:style w:type="paragraph" w:customStyle="1" w:styleId="1D04947B6D9E4C43B278B321C21362EE">
    <w:name w:val="1D04947B6D9E4C43B278B321C21362EE"/>
  </w:style>
  <w:style w:type="paragraph" w:customStyle="1" w:styleId="4BCAB42A28784F7490D73440E1747386">
    <w:name w:val="4BCAB42A28784F7490D73440E1747386"/>
  </w:style>
  <w:style w:type="paragraph" w:customStyle="1" w:styleId="1E41DFDA0B6F4F5DBEBFD83945A065B8">
    <w:name w:val="1E41DFDA0B6F4F5DBEBFD83945A065B8"/>
  </w:style>
  <w:style w:type="paragraph" w:customStyle="1" w:styleId="C1CB04EB9CF4468A81E9E93750B4605A">
    <w:name w:val="C1CB04EB9CF4468A81E9E93750B4605A"/>
  </w:style>
  <w:style w:type="paragraph" w:customStyle="1" w:styleId="C038282D77CE4C7FA5E263040E0EB70A">
    <w:name w:val="C038282D77CE4C7FA5E263040E0EB70A"/>
  </w:style>
  <w:style w:type="paragraph" w:customStyle="1" w:styleId="763CA028B410455989D6D167F61AF353">
    <w:name w:val="763CA028B410455989D6D167F61AF353"/>
  </w:style>
  <w:style w:type="paragraph" w:customStyle="1" w:styleId="7EFBA8B7FCE449E7A11053D754C95A2E">
    <w:name w:val="7EFBA8B7FCE449E7A11053D754C95A2E"/>
  </w:style>
  <w:style w:type="paragraph" w:customStyle="1" w:styleId="063F5BD5DAA5444484C979CE59D54D4F">
    <w:name w:val="063F5BD5DAA5444484C979CE59D54D4F"/>
  </w:style>
  <w:style w:type="paragraph" w:customStyle="1" w:styleId="4DA3C6734EC44AAD9B67FC9B127F87C5">
    <w:name w:val="4DA3C6734EC44AAD9B67FC9B127F87C5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1C0A6354F7A4D2BB8B9796E77326ECD">
    <w:name w:val="C1C0A6354F7A4D2BB8B9796E77326ECD"/>
  </w:style>
  <w:style w:type="paragraph" w:customStyle="1" w:styleId="C89601A5A92A4AE798C50E31CCB76452">
    <w:name w:val="C89601A5A92A4AE798C50E31CCB76452"/>
  </w:style>
  <w:style w:type="paragraph" w:customStyle="1" w:styleId="7C209B58EEBE44FE93B9828563444B9F">
    <w:name w:val="7C209B58EEBE44FE93B9828563444B9F"/>
  </w:style>
  <w:style w:type="paragraph" w:customStyle="1" w:styleId="319AFDE88BC34C5AA8C0870A62FC8189">
    <w:name w:val="319AFDE88BC34C5AA8C0870A62FC8189"/>
  </w:style>
  <w:style w:type="paragraph" w:customStyle="1" w:styleId="75BB81790B6D4D25ACF9660529128DF6">
    <w:name w:val="75BB81790B6D4D25ACF9660529128DF6"/>
  </w:style>
  <w:style w:type="paragraph" w:customStyle="1" w:styleId="FF193DF4765840CEB8933495B287091F">
    <w:name w:val="FF193DF4765840CEB8933495B287091F"/>
  </w:style>
  <w:style w:type="paragraph" w:customStyle="1" w:styleId="9765DA6DD33F4F71A8C6C157BC8C8DAB">
    <w:name w:val="9765DA6DD33F4F71A8C6C157BC8C8DAB"/>
  </w:style>
  <w:style w:type="paragraph" w:customStyle="1" w:styleId="E6CF8A02230541A6B489E125767FFB44">
    <w:name w:val="E6CF8A02230541A6B489E125767FFB44"/>
  </w:style>
  <w:style w:type="paragraph" w:customStyle="1" w:styleId="0215AF64352D4CF8BF5C04F08BB67E75">
    <w:name w:val="0215AF64352D4CF8BF5C04F08BB67E75"/>
  </w:style>
  <w:style w:type="paragraph" w:customStyle="1" w:styleId="801EA40753514F8C8DA8C9AB964DE0E7">
    <w:name w:val="801EA40753514F8C8DA8C9AB964DE0E7"/>
  </w:style>
  <w:style w:type="paragraph" w:customStyle="1" w:styleId="7B34CCE388C046B5A36BA479084E9A62">
    <w:name w:val="7B34CCE388C046B5A36BA479084E9A62"/>
  </w:style>
  <w:style w:type="paragraph" w:customStyle="1" w:styleId="3E1EDEAD1DC24332A7D716A26B88CBFB">
    <w:name w:val="3E1EDEAD1DC24332A7D716A26B88CBFB"/>
  </w:style>
  <w:style w:type="paragraph" w:customStyle="1" w:styleId="28CB29CBE7AF4A1B891436FD4D70F7F5">
    <w:name w:val="28CB29CBE7AF4A1B891436FD4D70F7F5"/>
  </w:style>
  <w:style w:type="paragraph" w:customStyle="1" w:styleId="282FCB34AE5F48E6B58D95F1E03E5136">
    <w:name w:val="282FCB34AE5F48E6B58D95F1E03E5136"/>
  </w:style>
  <w:style w:type="paragraph" w:customStyle="1" w:styleId="55E47F5D16C641F88ABA53519DEB50F8">
    <w:name w:val="55E47F5D16C641F88ABA53519DEB50F8"/>
  </w:style>
  <w:style w:type="paragraph" w:customStyle="1" w:styleId="4C2AFD7EECEB4A5A97F0887639345BCC">
    <w:name w:val="4C2AFD7EECEB4A5A97F0887639345BCC"/>
  </w:style>
  <w:style w:type="paragraph" w:customStyle="1" w:styleId="4B4ED5BB91F147C0BFF891ED15E165EC">
    <w:name w:val="4B4ED5BB91F147C0BFF891ED15E165EC"/>
  </w:style>
  <w:style w:type="paragraph" w:customStyle="1" w:styleId="D7FB97644F494C63B2E5887784955583">
    <w:name w:val="D7FB97644F494C63B2E5887784955583"/>
  </w:style>
  <w:style w:type="paragraph" w:customStyle="1" w:styleId="819C512F39FE4A9EA3A2310B095210ED">
    <w:name w:val="819C512F39FE4A9EA3A2310B095210ED"/>
  </w:style>
  <w:style w:type="paragraph" w:customStyle="1" w:styleId="B8AD3D525D80423BB6459277D20A449F">
    <w:name w:val="B8AD3D525D80423BB6459277D20A449F"/>
  </w:style>
  <w:style w:type="paragraph" w:customStyle="1" w:styleId="B7AB271DA5C84D7191355B713F4B28D2">
    <w:name w:val="B7AB271DA5C84D7191355B713F4B28D2"/>
  </w:style>
  <w:style w:type="paragraph" w:customStyle="1" w:styleId="365AFEDBE31D448DB7D9E56360A74A89">
    <w:name w:val="365AFEDBE31D448DB7D9E56360A74A89"/>
  </w:style>
  <w:style w:type="paragraph" w:customStyle="1" w:styleId="7F0975FE321D4B66A102BFC29EA87A24">
    <w:name w:val="7F0975FE321D4B66A102BFC29EA87A24"/>
  </w:style>
  <w:style w:type="paragraph" w:customStyle="1" w:styleId="F5BBC218A73A43D989A9B123B2E43254">
    <w:name w:val="F5BBC218A73A43D989A9B123B2E43254"/>
  </w:style>
  <w:style w:type="paragraph" w:customStyle="1" w:styleId="7FB799872F9F4277A556F9A45FAA8E4F">
    <w:name w:val="7FB799872F9F4277A556F9A45FAA8E4F"/>
  </w:style>
  <w:style w:type="paragraph" w:customStyle="1" w:styleId="736AB47A08F94DDB91675B12DBA9F58B">
    <w:name w:val="736AB47A08F94DDB91675B12DBA9F58B"/>
  </w:style>
  <w:style w:type="paragraph" w:customStyle="1" w:styleId="7A6863C48EC247F9B781428ABEAB77F4">
    <w:name w:val="7A6863C48EC247F9B781428ABEAB77F4"/>
  </w:style>
  <w:style w:type="paragraph" w:customStyle="1" w:styleId="66FBC5F8F4CF46A8BBF4D97A95CEC503">
    <w:name w:val="66FBC5F8F4CF46A8BBF4D97A95CEC503"/>
  </w:style>
  <w:style w:type="paragraph" w:customStyle="1" w:styleId="642F7F7C9CE245888781C046E0806C55">
    <w:name w:val="642F7F7C9CE245888781C046E0806C55"/>
    <w:rsid w:val="00324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236-D, Gorakhpur, U.P.(273001)</CompanyAddress>
  <CompanyPhone>8851445717</CompanyPhone>
  <CompanyFax/>
  <CompanyEmail>vks.aps@gmail.com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https:/www.linkedin.com/in/vikas-pratap-singh-133370169</cp:keywords>
  <dc:description/>
  <cp:lastModifiedBy/>
  <cp:revision>1</cp:revision>
  <dcterms:created xsi:type="dcterms:W3CDTF">2020-06-05T17:31:00Z</dcterms:created>
  <dcterms:modified xsi:type="dcterms:W3CDTF">2020-06-06T09:09:00Z</dcterms:modified>
  <cp:category/>
  <cp:contentStatus>https://www.kaggle.com/vikashpratapsingh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